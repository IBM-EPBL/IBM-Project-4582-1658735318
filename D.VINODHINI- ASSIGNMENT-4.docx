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01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</w:t>
            </w:r>
            <w:r>
              <w:rPr>
                <w:lang w:val="en-US"/>
              </w:rPr>
              <w:t>D.VINODHINI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  </w:t>
            </w:r>
            <w:r>
              <w:rPr>
                <w:sz w:val="28"/>
                <w:lang w:val="en-US"/>
              </w:rPr>
              <w:t>PNT2022TMID30411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267</Words>
  <Pages>5</Pages>
  <Characters>2172</Characters>
  <Application>WPS Office</Application>
  <Paragraphs>117</Paragraphs>
  <CharactersWithSpaces>2725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2022-11-02T14:55:18Z</dcterms:created>
  <dc:creator>Arun K</dc:creator>
  <lastModifiedBy>M2010J19SI</lastModifiedBy>
  <dcterms:modified xsi:type="dcterms:W3CDTF">2022-11-02T14:55:18Z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260d98190d2c4a0f9dfb11fae0074f18</vt:lpwstr>
  </property>
</Properties>
</file>