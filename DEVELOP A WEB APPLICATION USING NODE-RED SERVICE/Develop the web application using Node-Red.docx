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9F" w:rsidRPr="003D259F" w:rsidRDefault="003D259F" w:rsidP="003D259F"/>
    <w:tbl>
      <w:tblPr>
        <w:tblStyle w:val="TableGrid"/>
        <w:tblW w:w="0" w:type="auto"/>
        <w:tblLook w:val="04A0"/>
      </w:tblPr>
      <w:tblGrid>
        <w:gridCol w:w="3328"/>
        <w:gridCol w:w="3328"/>
      </w:tblGrid>
      <w:tr w:rsidR="003D259F" w:rsidTr="003D259F">
        <w:tc>
          <w:tcPr>
            <w:tcW w:w="3328" w:type="dxa"/>
          </w:tcPr>
          <w:p w:rsidR="003D259F" w:rsidRDefault="004C3B79" w:rsidP="003D259F">
            <w:r>
              <w:t>Date</w:t>
            </w:r>
          </w:p>
        </w:tc>
        <w:tc>
          <w:tcPr>
            <w:tcW w:w="3328" w:type="dxa"/>
          </w:tcPr>
          <w:p w:rsidR="003D259F" w:rsidRDefault="004C3B79" w:rsidP="003D259F">
            <w:r>
              <w:t>10 October 2022</w:t>
            </w:r>
          </w:p>
        </w:tc>
      </w:tr>
      <w:tr w:rsidR="003D259F" w:rsidTr="003D259F">
        <w:tc>
          <w:tcPr>
            <w:tcW w:w="3328" w:type="dxa"/>
          </w:tcPr>
          <w:p w:rsidR="003D259F" w:rsidRDefault="004C3B79" w:rsidP="003D259F">
            <w:r>
              <w:t>Team ID</w:t>
            </w:r>
          </w:p>
        </w:tc>
        <w:tc>
          <w:tcPr>
            <w:tcW w:w="3328" w:type="dxa"/>
          </w:tcPr>
          <w:p w:rsidR="003D259F" w:rsidRDefault="00F72C02" w:rsidP="003D259F">
            <w:r>
              <w:t>PNT2022TMID30411</w:t>
            </w:r>
          </w:p>
        </w:tc>
      </w:tr>
      <w:tr w:rsidR="003D259F" w:rsidTr="003D259F">
        <w:tc>
          <w:tcPr>
            <w:tcW w:w="3328" w:type="dxa"/>
          </w:tcPr>
          <w:p w:rsidR="003D259F" w:rsidRDefault="004C3B79" w:rsidP="003D259F">
            <w:r>
              <w:t xml:space="preserve">Project Name </w:t>
            </w:r>
          </w:p>
        </w:tc>
        <w:tc>
          <w:tcPr>
            <w:tcW w:w="3328" w:type="dxa"/>
          </w:tcPr>
          <w:p w:rsidR="003D259F" w:rsidRDefault="00502A34" w:rsidP="003D259F">
            <w:r>
              <w:t xml:space="preserve">IOT Based safety gadget for child safety monitoring and Notification </w:t>
            </w:r>
          </w:p>
        </w:tc>
      </w:tr>
    </w:tbl>
    <w:p w:rsidR="001C0084" w:rsidRDefault="001C0084" w:rsidP="003D259F">
      <w:pPr>
        <w:rPr>
          <w:sz w:val="32"/>
          <w:szCs w:val="32"/>
        </w:rPr>
      </w:pPr>
    </w:p>
    <w:p w:rsidR="00502A34" w:rsidRDefault="00502A34" w:rsidP="003D259F">
      <w:pPr>
        <w:rPr>
          <w:sz w:val="32"/>
          <w:szCs w:val="32"/>
        </w:rPr>
      </w:pPr>
    </w:p>
    <w:p w:rsidR="00CC648B" w:rsidRDefault="00CC648B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767715</wp:posOffset>
            </wp:positionV>
            <wp:extent cx="5724525" cy="3448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69A">
        <w:rPr>
          <w:b/>
          <w:bCs/>
          <w:sz w:val="32"/>
          <w:szCs w:val="32"/>
        </w:rPr>
        <w:t xml:space="preserve">Develop  the web application using </w:t>
      </w:r>
      <w:r>
        <w:rPr>
          <w:b/>
          <w:bCs/>
          <w:sz w:val="32"/>
          <w:szCs w:val="32"/>
        </w:rPr>
        <w:t>Node-Red</w:t>
      </w:r>
    </w:p>
    <w:p w:rsidR="00CC648B" w:rsidRDefault="00CC648B" w:rsidP="003D259F">
      <w:pPr>
        <w:rPr>
          <w:b/>
          <w:bCs/>
          <w:sz w:val="32"/>
          <w:szCs w:val="32"/>
        </w:rPr>
      </w:pPr>
    </w:p>
    <w:p w:rsidR="00CC648B" w:rsidRDefault="00CC648B" w:rsidP="003D259F">
      <w:pPr>
        <w:rPr>
          <w:b/>
          <w:bCs/>
          <w:sz w:val="32"/>
          <w:szCs w:val="32"/>
        </w:rPr>
      </w:pPr>
    </w:p>
    <w:p w:rsidR="00CC648B" w:rsidRDefault="00CC648B" w:rsidP="003D259F">
      <w:pPr>
        <w:rPr>
          <w:b/>
          <w:bCs/>
          <w:sz w:val="32"/>
          <w:szCs w:val="32"/>
        </w:rPr>
      </w:pPr>
    </w:p>
    <w:p w:rsidR="00CC648B" w:rsidRDefault="00CC648B" w:rsidP="003D259F">
      <w:pPr>
        <w:rPr>
          <w:b/>
          <w:bCs/>
          <w:sz w:val="32"/>
          <w:szCs w:val="32"/>
        </w:rPr>
      </w:pPr>
    </w:p>
    <w:p w:rsidR="0091047B" w:rsidRDefault="0091047B" w:rsidP="003D259F">
      <w:pPr>
        <w:rPr>
          <w:b/>
          <w:bCs/>
          <w:sz w:val="32"/>
          <w:szCs w:val="32"/>
        </w:rPr>
      </w:pPr>
    </w:p>
    <w:p w:rsidR="00CC648B" w:rsidRDefault="00CC648B" w:rsidP="003D259F">
      <w:pPr>
        <w:rPr>
          <w:b/>
          <w:bCs/>
          <w:sz w:val="32"/>
          <w:szCs w:val="32"/>
        </w:rPr>
      </w:pPr>
    </w:p>
    <w:p w:rsidR="001B1FA9" w:rsidRDefault="006E59BF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664845</wp:posOffset>
            </wp:positionV>
            <wp:extent cx="6346190" cy="34315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47B">
        <w:rPr>
          <w:b/>
          <w:bCs/>
          <w:sz w:val="32"/>
          <w:szCs w:val="32"/>
        </w:rPr>
        <w:t xml:space="preserve">Added a python code to get a child location </w:t>
      </w:r>
    </w:p>
    <w:p w:rsidR="0091047B" w:rsidRDefault="0091047B" w:rsidP="003D259F">
      <w:pPr>
        <w:rPr>
          <w:b/>
          <w:bCs/>
          <w:sz w:val="32"/>
          <w:szCs w:val="32"/>
        </w:rPr>
      </w:pPr>
    </w:p>
    <w:p w:rsidR="0091047B" w:rsidRDefault="002554FC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3716020</wp:posOffset>
            </wp:positionV>
            <wp:extent cx="6346190" cy="4086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DB0" w:rsidRDefault="005B4DB0" w:rsidP="003D259F">
      <w:pPr>
        <w:rPr>
          <w:b/>
          <w:bCs/>
          <w:sz w:val="32"/>
          <w:szCs w:val="32"/>
        </w:rPr>
      </w:pPr>
    </w:p>
    <w:p w:rsidR="0091047B" w:rsidRDefault="009F739D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72200" cy="68961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FA9" w:rsidRDefault="001B1FA9" w:rsidP="003D259F">
      <w:pPr>
        <w:rPr>
          <w:b/>
          <w:bCs/>
          <w:sz w:val="32"/>
          <w:szCs w:val="32"/>
        </w:rPr>
      </w:pPr>
    </w:p>
    <w:p w:rsidR="00E06400" w:rsidRDefault="00E06400" w:rsidP="003D259F">
      <w:pPr>
        <w:rPr>
          <w:b/>
          <w:bCs/>
          <w:sz w:val="32"/>
          <w:szCs w:val="32"/>
        </w:rPr>
      </w:pPr>
    </w:p>
    <w:p w:rsidR="00E06400" w:rsidRDefault="00E06400" w:rsidP="003D259F">
      <w:pPr>
        <w:rPr>
          <w:b/>
          <w:bCs/>
          <w:sz w:val="32"/>
          <w:szCs w:val="32"/>
        </w:rPr>
      </w:pPr>
    </w:p>
    <w:p w:rsidR="00502A34" w:rsidRDefault="00B75B29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686425" cy="59340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B29" w:rsidRDefault="00B75B29" w:rsidP="003D259F">
      <w:pPr>
        <w:rPr>
          <w:b/>
          <w:bCs/>
          <w:sz w:val="32"/>
          <w:szCs w:val="32"/>
        </w:rPr>
      </w:pPr>
    </w:p>
    <w:p w:rsidR="00B75B29" w:rsidRPr="00B75B29" w:rsidRDefault="00B75B29" w:rsidP="003D259F">
      <w:pPr>
        <w:rPr>
          <w:sz w:val="56"/>
          <w:szCs w:val="56"/>
        </w:rPr>
      </w:pPr>
      <w:r>
        <w:rPr>
          <w:b/>
          <w:bCs/>
          <w:sz w:val="32"/>
          <w:szCs w:val="32"/>
        </w:rPr>
        <w:t xml:space="preserve">Result: </w:t>
      </w:r>
      <w:r w:rsidR="004B4595">
        <w:rPr>
          <w:b/>
          <w:bCs/>
          <w:sz w:val="32"/>
          <w:szCs w:val="32"/>
        </w:rPr>
        <w:t>Successfully developed the web application using NODE-RED</w:t>
      </w:r>
    </w:p>
    <w:sectPr w:rsidR="00B75B29" w:rsidRPr="00B75B29" w:rsidSect="00614CA8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F36" w:rsidRDefault="00D10F36">
      <w:pPr>
        <w:spacing w:after="0" w:line="240" w:lineRule="auto"/>
      </w:pPr>
      <w:r>
        <w:separator/>
      </w:r>
    </w:p>
  </w:endnote>
  <w:endnote w:type="continuationSeparator" w:id="1">
    <w:p w:rsidR="00D10F36" w:rsidRDefault="00D1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614CA8">
        <w:pPr>
          <w:pStyle w:val="Footer"/>
        </w:pPr>
        <w:r>
          <w:fldChar w:fldCharType="begin"/>
        </w:r>
        <w:r w:rsidR="007F7DCE">
          <w:instrText xml:space="preserve"> PAGE   \* MERGEFORMAT </w:instrText>
        </w:r>
        <w:r>
          <w:fldChar w:fldCharType="separate"/>
        </w:r>
        <w:r w:rsidR="00F72C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F36" w:rsidRDefault="00D10F36">
      <w:pPr>
        <w:spacing w:after="0" w:line="240" w:lineRule="auto"/>
      </w:pPr>
      <w:r>
        <w:separator/>
      </w:r>
    </w:p>
  </w:footnote>
  <w:footnote w:type="continuationSeparator" w:id="1">
    <w:p w:rsidR="00D10F36" w:rsidRDefault="00D1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084" w:rsidRDefault="00614CA8">
    <w:pPr>
      <w:pStyle w:val="Header"/>
    </w:pPr>
    <w:r>
      <w:rPr>
        <w:noProof/>
        <w:lang w:eastAsia="en-US"/>
      </w:rPr>
      <w:pict>
        <v:group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">
          <v:rect id="Rectangle 2" o:spid="_x0000_s1027" style="position:absolute;width:32004;height:1920;visibility:visibl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" fillcolor="#4b3a2e [3215]" stroked="f" strokeweight="1pt"/>
          <v:rect id="Rectangle 3" o:spid="_x0000_s1028" style="position:absolute;top:99648;width:32004;height:915;visibility:visible;v-text-anchor:middle" fillcolor="#4b3a2e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084" w:rsidRDefault="00614CA8">
    <w:pPr>
      <w:pStyle w:val="Header"/>
    </w:pPr>
    <w:r>
      <w:rPr>
        <w:noProof/>
        <w:lang w:eastAsia="en-US"/>
      </w:rPr>
      <w:pict>
        <v:group id="Group 5" o:spid="_x0000_s1029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>
          <v:rect id="Rectangle 6" o:spid="_x0000_s1031" style="position:absolute;width:32004;height:1920;visibility:visibl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" fillcolor="#4b3a2e [3215]" stroked="f" strokeweight="1pt"/>
          <v:rect id="Rectangle 7" o:spid="_x0000_s1030" style="position:absolute;top:99648;width:32004;height:915;visibility:visible;v-text-anchor:middle" fillcolor="#4b3a2e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attachedTemplate r:id="rId1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D259F"/>
    <w:rsid w:val="0000092C"/>
    <w:rsid w:val="00047CB1"/>
    <w:rsid w:val="0012545E"/>
    <w:rsid w:val="001B1FA9"/>
    <w:rsid w:val="001C0084"/>
    <w:rsid w:val="001C458D"/>
    <w:rsid w:val="002554FC"/>
    <w:rsid w:val="003C1C78"/>
    <w:rsid w:val="003D259F"/>
    <w:rsid w:val="0041669A"/>
    <w:rsid w:val="004B4595"/>
    <w:rsid w:val="004C3B79"/>
    <w:rsid w:val="00502A34"/>
    <w:rsid w:val="005B4DB0"/>
    <w:rsid w:val="00614CA8"/>
    <w:rsid w:val="006E59BF"/>
    <w:rsid w:val="007F7DCE"/>
    <w:rsid w:val="0091047B"/>
    <w:rsid w:val="009F739D"/>
    <w:rsid w:val="00B75B29"/>
    <w:rsid w:val="00CC648B"/>
    <w:rsid w:val="00D10F36"/>
    <w:rsid w:val="00D80F42"/>
    <w:rsid w:val="00DE0861"/>
    <w:rsid w:val="00E06400"/>
    <w:rsid w:val="00EC0642"/>
    <w:rsid w:val="00F72C02"/>
    <w:rsid w:val="00F77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A8"/>
  </w:style>
  <w:style w:type="paragraph" w:styleId="Heading1">
    <w:name w:val="heading 1"/>
    <w:basedOn w:val="Normal"/>
    <w:next w:val="Normal"/>
    <w:link w:val="Heading1Char"/>
    <w:uiPriority w:val="9"/>
    <w:qFormat/>
    <w:rsid w:val="00614CA8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A8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A8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A8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614CA8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4CA8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614CA8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4CA8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rsid w:val="00614CA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A8"/>
  </w:style>
  <w:style w:type="paragraph" w:styleId="Footer">
    <w:name w:val="footer"/>
    <w:basedOn w:val="Normal"/>
    <w:link w:val="FooterChar"/>
    <w:uiPriority w:val="99"/>
    <w:unhideWhenUsed/>
    <w:rsid w:val="00614CA8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614CA8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614C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4CA8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A8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A8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A8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A8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A8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614CA8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4CA8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614CA8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4CA8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4CA8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14CA8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14CA8"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4CA8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14CA8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14CA8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A8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614CA8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614CA8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614CA8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A8"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rsid w:val="00614CA8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614CA8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614CA8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4CA8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A8"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3D2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%7bB2D32AC4-E118-6E4A-A142-50C5D7ACD4D9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{B2D32AC4-E118-6E4A-A142-50C5D7ACD4D9}tf50002038</Template>
  <TotalTime>1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2022-11-17T17:16:00Z</dcterms:created>
  <dcterms:modified xsi:type="dcterms:W3CDTF">2022-11-17T17:16:00Z</dcterms:modified>
</cp:coreProperties>
</file>