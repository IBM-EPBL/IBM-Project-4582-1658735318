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4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>
      <w:pPr>
        <w:pStyle w:val="style0"/>
        <w:spacing w:after="0"/>
        <w:ind w:left="727"/>
        <w:jc w:val="center"/>
        <w:rPr/>
      </w:pPr>
      <w:r>
        <w:rPr>
          <w:rFonts w:ascii="Consolas" w:cs="Consolas" w:eastAsia="Consolas" w:hAnsi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5" w:type="dxa"/>
          <w:left w:w="115" w:type="dxa"/>
          <w:bottom w:w="0" w:type="dxa"/>
          <w:right w:w="82" w:type="dxa"/>
        </w:tblCellMar>
      </w:tblPr>
      <w:tblGrid>
        <w:gridCol w:w="3654"/>
        <w:gridCol w:w="6344"/>
      </w:tblGrid>
      <w:tr>
        <w:trPr>
          <w:trHeight w:val="494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4"/>
              <w:jc w:val="center"/>
              <w:rPr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01 Nov  22 </w:t>
            </w:r>
            <w:r>
              <w:rPr>
                <w:rFonts w:ascii="Consolas" w:cs="Consolas" w:eastAsia="Consolas" w:hAnsi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516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center"/>
              <w:rPr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1"/>
              <w:jc w:val="both"/>
              <w:rPr>
                <w:b/>
                <w:bCs/>
                <w:color w:val="000000"/>
              </w:rPr>
            </w:pPr>
            <w:r>
              <w:t xml:space="preserve">                                        </w:t>
            </w:r>
            <w:r>
              <w:rPr>
                <w:lang w:val="en-US"/>
              </w:rPr>
              <w:t>K.VIMALA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both"/>
              <w:rPr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24"/>
              <w:jc w:val="both"/>
              <w:rPr/>
            </w:pPr>
            <w:r>
              <w:rPr>
                <w:sz w:val="28"/>
              </w:rPr>
              <w:t xml:space="preserve">                              </w:t>
            </w:r>
            <w:r>
              <w:rPr>
                <w:sz w:val="28"/>
                <w:lang w:val="en-US"/>
              </w:rPr>
              <w:t>PNT2022TMID30411</w:t>
            </w:r>
          </w:p>
        </w:tc>
      </w:tr>
      <w:tr>
        <w:tblPrEx/>
        <w:trPr>
          <w:trHeight w:val="751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9"/>
              <w:jc w:val="center"/>
              <w:rPr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/>
            </w:pPr>
            <w:r>
              <w:t xml:space="preserve">Four </w:t>
            </w:r>
          </w:p>
        </w:tc>
      </w:tr>
    </w:tbl>
    <w:p>
      <w:pPr>
        <w:pStyle w:val="style0"/>
        <w:spacing w:after="0"/>
        <w:ind w:left="739"/>
        <w:rPr/>
      </w:pPr>
      <w:r>
        <w:rPr>
          <w:rFonts w:ascii="Tahoma" w:cs="Tahoma" w:eastAsia="Tahoma" w:hAnsi="Tahoma"/>
          <w:b/>
          <w:sz w:val="27"/>
        </w:rPr>
        <w:t xml:space="preserve"> </w:t>
      </w:r>
      <w:r>
        <w:t xml:space="preserve"> </w:t>
      </w:r>
    </w:p>
    <w:p>
      <w:pPr>
        <w:pStyle w:val="style0"/>
        <w:spacing w:after="23"/>
        <w:ind w:left="739"/>
        <w:rPr/>
      </w:pPr>
      <w:r>
        <w:t xml:space="preserve">  </w:t>
      </w:r>
    </w:p>
    <w:p>
      <w:pPr>
        <w:pStyle w:val="style0"/>
        <w:spacing w:after="196"/>
        <w:ind w:left="739"/>
        <w:rPr/>
      </w:pPr>
      <w:r>
        <w:rPr>
          <w:sz w:val="25"/>
        </w:rPr>
        <w:t xml:space="preserve">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Write code and connections in wokwi for ultrasonic sensor.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Whenever distance is less than 100 cms send "alert" to ibm cloud and display in device recent events. </w:t>
      </w:r>
      <w:r>
        <w:t xml:space="preserve">  </w:t>
      </w:r>
    </w:p>
    <w:p>
      <w:pPr>
        <w:pStyle w:val="style0"/>
        <w:spacing w:after="0" w:lineRule="auto" w:line="262"/>
        <w:ind w:left="955" w:hanging="10"/>
        <w:rPr/>
      </w:pPr>
      <w:r>
        <w:rPr>
          <w:sz w:val="32"/>
        </w:rPr>
        <w:t xml:space="preserve">Upload document with wokwi share link and images of ibm cloud </w:t>
      </w:r>
      <w:r>
        <w:t xml:space="preserve"> 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6" w:type="dxa"/>
          <w:left w:w="0" w:type="dxa"/>
          <w:bottom w:w="0" w:type="dxa"/>
          <w:right w:w="115" w:type="dxa"/>
        </w:tblCellMar>
      </w:tblPr>
      <w:tblGrid>
        <w:gridCol w:w="9874"/>
      </w:tblGrid>
      <w:tr>
        <w:trPr>
          <w:trHeight w:val="916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>
            <w:pPr>
              <w:pStyle w:val="style0"/>
              <w:spacing w:after="68" w:lineRule="auto" w:line="238"/>
              <w:ind w:left="26" w:right="4192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 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"nhpwjc"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"NodeMCU"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 w:lineRule="auto" w:line="266"/>
              <w:ind w:left="-2" w:right="6861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"iot-2/evt/Data/fmt/json"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</w:t>
            </w:r>
          </w:p>
          <w:p>
            <w:pPr>
              <w:pStyle w:val="style0"/>
              <w:spacing w:after="0" w:lineRule="auto" w:line="251"/>
              <w:ind w:left="26" w:right="222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2/cmd/home/fmt/String"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86"/>
              <w:ind w:left="-2" w:right="1320" w:firstLine="29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PubSubClient 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0" w:lineRule="auto" w:line="269"/>
              <w:ind w:left="-2" w:right="7242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>
            <w:pPr>
              <w:pStyle w:val="style0"/>
              <w:spacing w:after="53" w:lineRule="auto" w:line="230"/>
              <w:ind w:left="26" w:right="8002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3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5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57" w:right="5115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ind w:right="316"/>
        <w:rPr/>
      </w:pP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9" w:type="dxa"/>
          <w:left w:w="0" w:type="dxa"/>
          <w:bottom w:w="0" w:type="dxa"/>
          <w:right w:w="2" w:type="dxa"/>
        </w:tblCellMar>
      </w:tblPr>
      <w:tblGrid>
        <w:gridCol w:w="9874"/>
      </w:tblGrid>
      <w:tr>
        <w:trPr>
          <w:trHeight w:val="13980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1" w:lineRule="auto" w:line="242"/>
              <w:ind w:left="231" w:right="3409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7" w:lineRule="auto" w:line="482"/>
              <w:ind w:left="231" w:right="4976" w:hanging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28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pStyle w:val="style0"/>
              <w:spacing w:after="7"/>
              <w:ind w:left="231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"Wokwi-GUEST"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>
            <w:pPr>
              <w:pStyle w:val="style0"/>
              <w:spacing w:after="0" w:lineRule="auto" w:line="253"/>
              <w:ind w:left="460" w:right="4231" w:hanging="230"/>
              <w:jc w:val="both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74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</w:p>
          <w:p>
            <w:pPr>
              <w:pStyle w:val="style0"/>
              <w:spacing w:after="278" w:lineRule="auto" w:line="253"/>
              <w:ind w:left="231" w:right="291" w:firstLine="230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3" w:lineRule="auto" w:line="245"/>
              <w:ind w:left="461"/>
              <w:rPr/>
            </w:pPr>
            <w:r>
              <w:rPr>
                <w:rFonts w:ascii="Consolas" w:cs="Consolas" w:eastAsia="Consolas" w:hAnsi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" w:lineRule="auto" w:line="253"/>
              <w:ind w:right="1859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>
        <w:tblPrEx/>
        <w:trPr>
          <w:trHeight w:val="585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51"/>
              <w:ind w:left="231" w:right="4463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>
            <w:pPr>
              <w:pStyle w:val="style0"/>
              <w:spacing w:after="0" w:lineRule="auto" w:line="251"/>
              <w:ind w:left="461" w:right="2038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69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41"/>
        <w:ind w:left="739"/>
        <w:rPr/>
      </w:pPr>
      <w:r>
        <w:rPr>
          <w:rFonts w:ascii="Consolas" w:cs="Consolas" w:eastAsia="Consolas" w:hAnsi="Consolas"/>
          <w:sz w:val="20"/>
        </w:rPr>
        <w:t xml:space="preserve"> </w:t>
      </w:r>
      <w:r>
        <w:t xml:space="preserve">  </w:t>
      </w:r>
    </w:p>
    <w:p>
      <w:pPr>
        <w:pStyle w:val="style0"/>
        <w:spacing w:after="262"/>
        <w:ind w:left="739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t xml:space="preserve"> 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7"/>
        </w:rPr>
        <w:t xml:space="preserve"> </w:t>
      </w:r>
      <w:r>
        <w:t xml:space="preserve">  </w:t>
      </w:r>
    </w:p>
    <w:p>
      <w:pPr>
        <w:pStyle w:val="style0"/>
        <w:spacing w:after="123"/>
        <w:ind w:right="1889"/>
        <w:jc w:val="right"/>
        <w:rPr/>
      </w:pPr>
      <w:r>
        <w:rPr/>
        <w:drawing>
          <wp:inline distL="0" distT="0" distB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4320" cy="313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0" w:lineRule="auto" w:line="216"/>
        <w:ind w:left="974" w:right="10056"/>
        <w:rPr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974"/>
        <w:rPr/>
      </w:pP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16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37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4"/>
        </w:rPr>
        <w:t xml:space="preserve"> </w:t>
      </w:r>
      <w:r>
        <w:t xml:space="preserve">  </w:t>
      </w:r>
    </w:p>
    <w:p>
      <w:pPr>
        <w:pStyle w:val="style0"/>
        <w:spacing w:after="392"/>
        <w:ind w:right="1040"/>
        <w:jc w:val="right"/>
        <w:rPr/>
      </w:pPr>
      <w:r>
        <w:rPr/>
        <w:drawing>
          <wp:inline distL="0" distT="0" distB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426" cy="419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tabs>
          <w:tab w:val="center" w:leader="none" w:pos="734"/>
          <w:tab w:val="right" w:leader="none" w:pos="11152"/>
        </w:tabs>
        <w:spacing w:after="0"/>
        <w:rPr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/>
        <w:drawing>
          <wp:inline distL="0" distT="0" distB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294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734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739"/>
        <w:rPr/>
      </w:pP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https://wokwi.com/projects/3464059703179351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sz w:val="32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sz w:val="32"/>
        </w:rPr>
        <w:fldChar w:fldCharType="separate"/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</w:rPr>
        <w:fldChar w:fldCharType="end"/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separate"/>
      </w:r>
      <w:r>
        <w:rPr>
          <w:rFonts w:ascii="Consolas" w:cs="Consolas" w:eastAsia="Consolas" w:hAnsi="Consolas"/>
          <w:b/>
          <w:sz w:val="32"/>
          <w:vertAlign w:val="subscript"/>
        </w:rPr>
        <w:t xml:space="preserve"> </w: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end"/>
      </w:r>
      <w:r>
        <w:rPr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sz w:val="32"/>
          <w:vertAlign w:val="subscript"/>
        </w:rPr>
        <w:fldChar w:fldCharType="separate"/>
      </w:r>
      <w:r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fldChar w:fldCharType="end"/>
      </w:r>
    </w:p>
    <w:sectPr>
      <w:pgSz w:w="11909" w:h="16838" w:orient="portrait"/>
      <w:pgMar w:top="1339" w:right="756" w:bottom="1520" w:left="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en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267</Words>
  <Pages>5</Pages>
  <Characters>2169</Characters>
  <Application>WPS Office</Application>
  <Paragraphs>117</Paragraphs>
  <CharactersWithSpaces>2724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2022-11-02T14:51:50Z</dcterms:created>
  <dc:creator>Arun K</dc:creator>
  <lastModifiedBy>M2010J19SI</lastModifiedBy>
  <dcterms:modified xsi:type="dcterms:W3CDTF">2022-11-02T14:51:50Z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cfdedace13c64f158d2f8368a05fc44e</vt:lpwstr>
  </property>
</Properties>
</file>