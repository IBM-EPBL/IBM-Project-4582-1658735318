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01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</w:t>
            </w:r>
            <w:r>
              <w:rPr>
                <w:lang w:val="en-US"/>
              </w:rPr>
              <w:t>A.SNEHA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>PNT2022TMID30411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2168</Characters>
  <Application>WPS Office</Application>
  <Paragraphs>117</Paragraphs>
  <CharactersWithSpaces>2726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2022-11-02T14:49:22Z</dcterms:created>
  <dc:creator>Arun K</dc:creator>
  <lastModifiedBy>M2010J19SI</lastModifiedBy>
  <dcterms:modified xsi:type="dcterms:W3CDTF">2022-11-02T14:49:22Z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944c975e7bac4558818af0c683ef6c75</vt:lpwstr>
  </property>
</Properties>
</file>